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F9" w:rsidRPr="00F07490" w:rsidRDefault="008A5AF9" w:rsidP="00F07490">
      <w:pPr>
        <w:pBdr>
          <w:bottom w:val="single" w:sz="6" w:space="0" w:color="C3C4C4"/>
        </w:pBdr>
        <w:spacing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F07490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 xml:space="preserve">Управление стилями в </w:t>
      </w:r>
      <w:r w:rsidRPr="00F07490">
        <w:rPr>
          <w:rFonts w:ascii="Arial" w:hAnsi="Arial" w:cs="Arial"/>
          <w:b/>
          <w:bCs/>
          <w:color w:val="2F2F2F"/>
          <w:kern w:val="36"/>
          <w:sz w:val="41"/>
          <w:szCs w:val="41"/>
        </w:rPr>
        <w:t>jQuery</w:t>
      </w:r>
    </w:p>
    <w:p w:rsidR="008A5AF9" w:rsidRPr="00F07490" w:rsidRDefault="008A5AF9" w:rsidP="00F07490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F07490">
        <w:rPr>
          <w:rFonts w:ascii="Arial" w:hAnsi="Arial" w:cs="Arial"/>
          <w:color w:val="000000"/>
        </w:rPr>
        <w:t>jQuery</w:t>
      </w:r>
      <w:r w:rsidRPr="00F07490">
        <w:rPr>
          <w:rFonts w:ascii="Arial" w:hAnsi="Arial" w:cs="Arial"/>
          <w:color w:val="000000"/>
          <w:lang w:val="ru-RU"/>
        </w:rPr>
        <w:t xml:space="preserve"> имеет группу различных методов значительно упрощающих оформление элементов.</w:t>
      </w:r>
    </w:p>
    <w:p w:rsidR="008A5AF9" w:rsidRPr="00F07490" w:rsidRDefault="008A5AF9" w:rsidP="00F07490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F07490">
        <w:rPr>
          <w:rFonts w:ascii="Arial" w:hAnsi="Arial" w:cs="Arial"/>
          <w:color w:val="000000"/>
          <w:lang w:val="ru-RU"/>
        </w:rPr>
        <w:t>Одним из самых важных методов в этой группе является метод</w:t>
      </w:r>
      <w:r w:rsidRPr="00F07490">
        <w:rPr>
          <w:rFonts w:ascii="Arial" w:hAnsi="Arial" w:cs="Arial"/>
          <w:color w:val="000000"/>
        </w:rPr>
        <w:t> </w:t>
      </w:r>
      <w:r w:rsidRPr="00F07490">
        <w:rPr>
          <w:rFonts w:ascii="Arial" w:hAnsi="Arial" w:cs="Arial"/>
          <w:b/>
          <w:bCs/>
          <w:color w:val="000000"/>
        </w:rPr>
        <w:t>css</w:t>
      </w:r>
      <w:r w:rsidRPr="00F07490">
        <w:rPr>
          <w:rFonts w:ascii="Arial" w:hAnsi="Arial" w:cs="Arial"/>
          <w:b/>
          <w:bCs/>
          <w:color w:val="000000"/>
          <w:lang w:val="ru-RU"/>
        </w:rPr>
        <w:t>()</w:t>
      </w:r>
      <w:r w:rsidRPr="00F07490">
        <w:rPr>
          <w:rFonts w:ascii="Arial" w:hAnsi="Arial" w:cs="Arial"/>
          <w:color w:val="000000"/>
          <w:lang w:val="ru-RU"/>
        </w:rPr>
        <w:t>.</w:t>
      </w:r>
    </w:p>
    <w:p w:rsidR="008A5AF9" w:rsidRPr="00F07490" w:rsidRDefault="008A5AF9" w:rsidP="00F07490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F07490">
        <w:rPr>
          <w:rFonts w:ascii="Arial" w:hAnsi="Arial" w:cs="Arial"/>
          <w:color w:val="000000"/>
          <w:lang w:val="ru-RU"/>
        </w:rPr>
        <w:t xml:space="preserve">С помощью метода </w:t>
      </w:r>
      <w:r w:rsidRPr="00F07490">
        <w:rPr>
          <w:rFonts w:ascii="Arial" w:hAnsi="Arial" w:cs="Arial"/>
          <w:color w:val="000000"/>
        </w:rPr>
        <w:t>css</w:t>
      </w:r>
      <w:r w:rsidRPr="00F07490">
        <w:rPr>
          <w:rFonts w:ascii="Arial" w:hAnsi="Arial" w:cs="Arial"/>
          <w:color w:val="000000"/>
          <w:lang w:val="ru-RU"/>
        </w:rPr>
        <w:t xml:space="preserve"> Вы можете узнавать текущие или устанавливать новые значения свойств оформления элементов.</w:t>
      </w:r>
    </w:p>
    <w:p w:rsidR="008A5AF9" w:rsidRPr="00F07490" w:rsidRDefault="008A5AF9" w:rsidP="00F07490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F07490">
        <w:rPr>
          <w:rFonts w:ascii="Arial" w:hAnsi="Arial" w:cs="Arial"/>
          <w:b/>
          <w:bCs/>
          <w:color w:val="000000"/>
          <w:lang w:val="ru-RU"/>
        </w:rPr>
        <w:t>Синтаксис: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880000"/>
          <w:sz w:val="30"/>
          <w:lang w:val="ru-RU"/>
        </w:rPr>
        <w:t xml:space="preserve">//Узнаем значение указанного </w:t>
      </w:r>
      <w:r w:rsidRPr="00F07490">
        <w:rPr>
          <w:rFonts w:ascii="Courier New" w:hAnsi="Courier New" w:cs="Courier New"/>
          <w:color w:val="880000"/>
          <w:sz w:val="30"/>
        </w:rPr>
        <w:t>CSS</w:t>
      </w:r>
      <w:r w:rsidRPr="00F07490">
        <w:rPr>
          <w:rFonts w:ascii="Courier New" w:hAnsi="Courier New" w:cs="Courier New"/>
          <w:color w:val="880000"/>
          <w:sz w:val="30"/>
          <w:lang w:val="ru-RU"/>
        </w:rPr>
        <w:t xml:space="preserve"> свойства выбранного элемента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000000"/>
          <w:sz w:val="30"/>
          <w:lang w:val="ru-RU"/>
        </w:rPr>
        <w:t>$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css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"свойство"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880000"/>
          <w:sz w:val="30"/>
          <w:lang w:val="ru-RU"/>
        </w:rPr>
        <w:t xml:space="preserve">//Установим новое значение указанному </w:t>
      </w:r>
      <w:r w:rsidRPr="00F07490">
        <w:rPr>
          <w:rFonts w:ascii="Courier New" w:hAnsi="Courier New" w:cs="Courier New"/>
          <w:color w:val="880000"/>
          <w:sz w:val="30"/>
        </w:rPr>
        <w:t>CSS</w:t>
      </w:r>
      <w:r w:rsidRPr="00F07490">
        <w:rPr>
          <w:rFonts w:ascii="Courier New" w:hAnsi="Courier New" w:cs="Courier New"/>
          <w:color w:val="880000"/>
          <w:sz w:val="30"/>
          <w:lang w:val="ru-RU"/>
        </w:rPr>
        <w:t xml:space="preserve"> свойству выбранного элемента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000000"/>
          <w:sz w:val="30"/>
          <w:lang w:val="ru-RU"/>
        </w:rPr>
        <w:t>$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css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"свойство"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,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"значение"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880000"/>
          <w:sz w:val="30"/>
          <w:lang w:val="ru-RU"/>
        </w:rPr>
        <w:t xml:space="preserve">//Установим произвольные значения нескольким </w:t>
      </w:r>
      <w:r w:rsidRPr="00F07490">
        <w:rPr>
          <w:rFonts w:ascii="Courier New" w:hAnsi="Courier New" w:cs="Courier New"/>
          <w:color w:val="880000"/>
          <w:sz w:val="30"/>
        </w:rPr>
        <w:t>CSS</w:t>
      </w:r>
      <w:r w:rsidRPr="00F07490">
        <w:rPr>
          <w:rFonts w:ascii="Courier New" w:hAnsi="Courier New" w:cs="Courier New"/>
          <w:color w:val="880000"/>
          <w:sz w:val="30"/>
          <w:lang w:val="ru-RU"/>
        </w:rPr>
        <w:t xml:space="preserve"> свойствам выбранного элемента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F07490">
        <w:rPr>
          <w:rFonts w:ascii="Courier New" w:hAnsi="Courier New" w:cs="Courier New"/>
          <w:color w:val="000000"/>
          <w:sz w:val="30"/>
          <w:lang w:val="ru-RU"/>
        </w:rPr>
        <w:t>$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css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({свойство</w:t>
      </w:r>
      <w:r w:rsidRPr="00F07490">
        <w:rPr>
          <w:rFonts w:ascii="Courier New" w:hAnsi="Courier New" w:cs="Courier New"/>
          <w:color w:val="006666"/>
          <w:sz w:val="30"/>
          <w:lang w:val="ru-RU"/>
        </w:rPr>
        <w:t>1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F07490">
        <w:rPr>
          <w:rFonts w:ascii="Courier New" w:hAnsi="Courier New" w:cs="Courier New"/>
          <w:color w:val="006666"/>
          <w:sz w:val="30"/>
          <w:lang w:val="ru-RU"/>
        </w:rPr>
        <w:t>1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,</w:t>
      </w:r>
      <w:r w:rsidRPr="00F07490">
        <w:rPr>
          <w:rFonts w:ascii="Courier New" w:hAnsi="Courier New" w:cs="Courier New"/>
          <w:color w:val="000000"/>
          <w:sz w:val="30"/>
          <w:lang w:val="ru-RU"/>
        </w:rPr>
        <w:t xml:space="preserve"> 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свойство</w:t>
      </w:r>
      <w:r w:rsidRPr="00F07490">
        <w:rPr>
          <w:rFonts w:ascii="Courier New" w:hAnsi="Courier New" w:cs="Courier New"/>
          <w:color w:val="000000"/>
          <w:sz w:val="30"/>
        </w:rPr>
        <w:t>N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:значение</w:t>
      </w:r>
      <w:r w:rsidRPr="00F07490">
        <w:rPr>
          <w:rFonts w:ascii="Courier New" w:hAnsi="Courier New" w:cs="Courier New"/>
          <w:color w:val="000000"/>
          <w:sz w:val="30"/>
        </w:rPr>
        <w:t>N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8A5AF9" w:rsidRPr="00F07490" w:rsidRDefault="008A5AF9" w:rsidP="00F07490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F07490">
        <w:rPr>
          <w:rFonts w:ascii="Times New Roman" w:hAnsi="Times New Roman"/>
          <w:color w:val="000000"/>
          <w:sz w:val="27"/>
          <w:szCs w:val="27"/>
          <w:lang w:val="ru-RU"/>
        </w:rPr>
        <w:br/>
      </w:r>
    </w:p>
    <w:p w:rsidR="008A5AF9" w:rsidRPr="00F07490" w:rsidRDefault="008A5AF9" w:rsidP="00F07490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F07490">
        <w:rPr>
          <w:rFonts w:ascii="Times New Roman" w:hAnsi="Times New Roman"/>
          <w:b/>
          <w:bCs/>
          <w:color w:val="000000"/>
          <w:sz w:val="32"/>
          <w:szCs w:val="32"/>
        </w:rPr>
        <w:t>Пример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1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>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00"/>
          <w:sz w:val="30"/>
        </w:rPr>
        <w:t>document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ready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F07490">
        <w:rPr>
          <w:rFonts w:ascii="Courier New" w:hAnsi="Courier New" w:cs="Courier New"/>
          <w:color w:val="666600"/>
          <w:sz w:val="30"/>
        </w:rPr>
        <w:t>(){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"#but1"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click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F07490">
        <w:rPr>
          <w:rFonts w:ascii="Courier New" w:hAnsi="Courier New" w:cs="Courier New"/>
          <w:color w:val="666600"/>
          <w:sz w:val="30"/>
        </w:rPr>
        <w:t>(){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   alert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00"/>
          <w:sz w:val="30"/>
        </w:rPr>
        <w:t>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"#par1"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css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"color"</w:t>
      </w:r>
      <w:r w:rsidRPr="00F07490">
        <w:rPr>
          <w:rFonts w:ascii="Courier New" w:hAnsi="Courier New" w:cs="Courier New"/>
          <w:color w:val="666600"/>
          <w:sz w:val="30"/>
        </w:rPr>
        <w:t>));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</w:t>
      </w:r>
      <w:r w:rsidRPr="00F07490">
        <w:rPr>
          <w:rFonts w:ascii="Courier New" w:hAnsi="Courier New" w:cs="Courier New"/>
          <w:color w:val="666600"/>
          <w:sz w:val="30"/>
        </w:rPr>
        <w:t>});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"#but2"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click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F07490">
        <w:rPr>
          <w:rFonts w:ascii="Courier New" w:hAnsi="Courier New" w:cs="Courier New"/>
          <w:color w:val="666600"/>
          <w:sz w:val="30"/>
        </w:rPr>
        <w:t>(){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"#par2"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css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"color"</w:t>
      </w:r>
      <w:r w:rsidRPr="00F07490">
        <w:rPr>
          <w:rFonts w:ascii="Courier New" w:hAnsi="Courier New" w:cs="Courier New"/>
          <w:color w:val="666600"/>
          <w:sz w:val="30"/>
        </w:rPr>
        <w:t>,</w:t>
      </w:r>
      <w:r w:rsidRPr="00F07490">
        <w:rPr>
          <w:rFonts w:ascii="Courier New" w:hAnsi="Courier New" w:cs="Courier New"/>
          <w:color w:val="008800"/>
          <w:sz w:val="30"/>
        </w:rPr>
        <w:t>"red"</w:t>
      </w:r>
      <w:r w:rsidRPr="00F07490">
        <w:rPr>
          <w:rFonts w:ascii="Courier New" w:hAnsi="Courier New" w:cs="Courier New"/>
          <w:color w:val="666600"/>
          <w:sz w:val="30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</w:t>
      </w:r>
      <w:r w:rsidRPr="00F07490">
        <w:rPr>
          <w:rFonts w:ascii="Courier New" w:hAnsi="Courier New" w:cs="Courier New"/>
          <w:color w:val="666600"/>
          <w:sz w:val="30"/>
        </w:rPr>
        <w:t>});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"#but3"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click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F07490">
        <w:rPr>
          <w:rFonts w:ascii="Courier New" w:hAnsi="Courier New" w:cs="Courier New"/>
          <w:color w:val="666600"/>
          <w:sz w:val="30"/>
        </w:rPr>
        <w:t>(){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"#par3"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css</w:t>
      </w:r>
      <w:r w:rsidRPr="00F07490">
        <w:rPr>
          <w:rFonts w:ascii="Courier New" w:hAnsi="Courier New" w:cs="Courier New"/>
          <w:color w:val="666600"/>
          <w:sz w:val="30"/>
        </w:rPr>
        <w:t>({</w:t>
      </w:r>
      <w:r w:rsidRPr="00F07490">
        <w:rPr>
          <w:rFonts w:ascii="Courier New" w:hAnsi="Courier New" w:cs="Courier New"/>
          <w:color w:val="008800"/>
          <w:sz w:val="30"/>
        </w:rPr>
        <w:t>"font-size"</w:t>
      </w:r>
      <w:r w:rsidRPr="00F07490">
        <w:rPr>
          <w:rFonts w:ascii="Courier New" w:hAnsi="Courier New" w:cs="Courier New"/>
          <w:color w:val="666600"/>
          <w:sz w:val="30"/>
        </w:rPr>
        <w:t>:</w:t>
      </w:r>
      <w:r w:rsidRPr="00F07490">
        <w:rPr>
          <w:rFonts w:ascii="Courier New" w:hAnsi="Courier New" w:cs="Courier New"/>
          <w:color w:val="008800"/>
          <w:sz w:val="30"/>
        </w:rPr>
        <w:t>"27px"</w:t>
      </w:r>
      <w:r w:rsidRPr="00F07490">
        <w:rPr>
          <w:rFonts w:ascii="Courier New" w:hAnsi="Courier New" w:cs="Courier New"/>
          <w:color w:val="666600"/>
          <w:sz w:val="30"/>
        </w:rPr>
        <w:t>,</w:t>
      </w:r>
      <w:r w:rsidRPr="00F07490">
        <w:rPr>
          <w:rFonts w:ascii="Courier New" w:hAnsi="Courier New" w:cs="Courier New"/>
          <w:color w:val="008800"/>
          <w:sz w:val="30"/>
        </w:rPr>
        <w:t>"color"</w:t>
      </w:r>
      <w:r w:rsidRPr="00F07490">
        <w:rPr>
          <w:rFonts w:ascii="Courier New" w:hAnsi="Courier New" w:cs="Courier New"/>
          <w:color w:val="666600"/>
          <w:sz w:val="30"/>
        </w:rPr>
        <w:t>:</w:t>
      </w:r>
      <w:r w:rsidRPr="00F07490">
        <w:rPr>
          <w:rFonts w:ascii="Courier New" w:hAnsi="Courier New" w:cs="Courier New"/>
          <w:color w:val="008800"/>
          <w:sz w:val="30"/>
        </w:rPr>
        <w:t>"red"</w:t>
      </w:r>
      <w:r w:rsidRPr="00F07490">
        <w:rPr>
          <w:rFonts w:ascii="Courier New" w:hAnsi="Courier New" w:cs="Courier New"/>
          <w:color w:val="666600"/>
          <w:sz w:val="30"/>
        </w:rPr>
        <w:t>,</w:t>
      </w:r>
      <w:r w:rsidRPr="00F07490">
        <w:rPr>
          <w:rFonts w:ascii="Courier New" w:hAnsi="Courier New" w:cs="Courier New"/>
          <w:color w:val="008800"/>
          <w:sz w:val="30"/>
        </w:rPr>
        <w:t>"font-family"</w:t>
      </w:r>
      <w:r w:rsidRPr="00F07490">
        <w:rPr>
          <w:rFonts w:ascii="Courier New" w:hAnsi="Courier New" w:cs="Courier New"/>
          <w:color w:val="666600"/>
          <w:sz w:val="30"/>
        </w:rPr>
        <w:t>:</w:t>
      </w:r>
      <w:r w:rsidRPr="00F07490">
        <w:rPr>
          <w:rFonts w:ascii="Courier New" w:hAnsi="Courier New" w:cs="Courier New"/>
          <w:color w:val="008800"/>
          <w:sz w:val="30"/>
        </w:rPr>
        <w:t>"Arial"</w:t>
      </w:r>
      <w:r w:rsidRPr="00F07490">
        <w:rPr>
          <w:rFonts w:ascii="Courier New" w:hAnsi="Courier New" w:cs="Courier New"/>
          <w:color w:val="666600"/>
          <w:sz w:val="30"/>
        </w:rPr>
        <w:t>});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</w:t>
      </w:r>
      <w:r w:rsidRPr="00F07490">
        <w:rPr>
          <w:rFonts w:ascii="Courier New" w:hAnsi="Courier New" w:cs="Courier New"/>
          <w:color w:val="666600"/>
          <w:sz w:val="30"/>
        </w:rPr>
        <w:t>});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"#text1"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focus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F07490">
        <w:rPr>
          <w:rFonts w:ascii="Courier New" w:hAnsi="Courier New" w:cs="Courier New"/>
          <w:color w:val="666600"/>
          <w:sz w:val="30"/>
        </w:rPr>
        <w:t>(){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"#text1"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val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""</w:t>
      </w:r>
      <w:r w:rsidRPr="00F07490">
        <w:rPr>
          <w:rFonts w:ascii="Courier New" w:hAnsi="Courier New" w:cs="Courier New"/>
          <w:color w:val="666600"/>
          <w:sz w:val="30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</w:t>
      </w:r>
      <w:r w:rsidRPr="00F07490">
        <w:rPr>
          <w:rFonts w:ascii="Courier New" w:hAnsi="Courier New" w:cs="Courier New"/>
          <w:color w:val="666600"/>
          <w:sz w:val="30"/>
        </w:rPr>
        <w:t>});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"#but4"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click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F07490">
        <w:rPr>
          <w:rFonts w:ascii="Courier New" w:hAnsi="Courier New" w:cs="Courier New"/>
          <w:color w:val="666600"/>
          <w:sz w:val="30"/>
        </w:rPr>
        <w:t>(){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"#par4"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css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"font-size"</w:t>
      </w:r>
      <w:r w:rsidRPr="00F07490">
        <w:rPr>
          <w:rFonts w:ascii="Courier New" w:hAnsi="Courier New" w:cs="Courier New"/>
          <w:color w:val="666600"/>
          <w:sz w:val="30"/>
        </w:rPr>
        <w:t>,</w:t>
      </w:r>
      <w:r w:rsidRPr="00F07490">
        <w:rPr>
          <w:rFonts w:ascii="Courier New" w:hAnsi="Courier New" w:cs="Courier New"/>
          <w:color w:val="000000"/>
          <w:sz w:val="30"/>
        </w:rPr>
        <w:t>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"#text1"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val</w:t>
      </w:r>
      <w:r w:rsidRPr="00F07490">
        <w:rPr>
          <w:rFonts w:ascii="Courier New" w:hAnsi="Courier New" w:cs="Courier New"/>
          <w:color w:val="666600"/>
          <w:sz w:val="30"/>
        </w:rPr>
        <w:t>()+</w:t>
      </w:r>
      <w:r w:rsidRPr="00F07490">
        <w:rPr>
          <w:rFonts w:ascii="Courier New" w:hAnsi="Courier New" w:cs="Courier New"/>
          <w:color w:val="008800"/>
          <w:sz w:val="30"/>
        </w:rPr>
        <w:t>"px"</w:t>
      </w:r>
      <w:r w:rsidRPr="00F07490">
        <w:rPr>
          <w:rFonts w:ascii="Courier New" w:hAnsi="Courier New" w:cs="Courier New"/>
          <w:color w:val="666600"/>
          <w:sz w:val="30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F07490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8A5AF9" w:rsidRPr="00F07490" w:rsidRDefault="008A5AF9" w:rsidP="00F07490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F07490">
        <w:rPr>
          <w:rFonts w:ascii="Arial" w:hAnsi="Arial" w:cs="Arial"/>
          <w:color w:val="000000"/>
          <w:lang w:val="ru-RU"/>
        </w:rPr>
        <w:t>С помощью метода</w:t>
      </w:r>
      <w:r w:rsidRPr="00F07490">
        <w:rPr>
          <w:rFonts w:ascii="Arial" w:hAnsi="Arial" w:cs="Arial"/>
          <w:color w:val="000000"/>
        </w:rPr>
        <w:t> </w:t>
      </w:r>
      <w:r w:rsidRPr="00F07490">
        <w:rPr>
          <w:rFonts w:ascii="Arial" w:hAnsi="Arial" w:cs="Arial"/>
          <w:b/>
          <w:bCs/>
          <w:color w:val="000000"/>
        </w:rPr>
        <w:t>addClass</w:t>
      </w:r>
      <w:r w:rsidRPr="00F07490">
        <w:rPr>
          <w:rFonts w:ascii="Arial" w:hAnsi="Arial" w:cs="Arial"/>
          <w:color w:val="000000"/>
        </w:rPr>
        <w:t> </w:t>
      </w:r>
      <w:r w:rsidRPr="00F07490">
        <w:rPr>
          <w:rFonts w:ascii="Arial" w:hAnsi="Arial" w:cs="Arial"/>
          <w:color w:val="000000"/>
          <w:lang w:val="ru-RU"/>
        </w:rPr>
        <w:t>Вы можете добавить указанный класс выбранному элементу (данный метод, добавляя новый класс, не удаляет и не заменяет существующие).</w:t>
      </w:r>
    </w:p>
    <w:p w:rsidR="008A5AF9" w:rsidRPr="00F07490" w:rsidRDefault="008A5AF9" w:rsidP="00F07490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F07490">
        <w:rPr>
          <w:rFonts w:ascii="Arial" w:hAnsi="Arial" w:cs="Arial"/>
          <w:color w:val="000000"/>
          <w:lang w:val="ru-RU"/>
        </w:rPr>
        <w:t>С помощью метода</w:t>
      </w:r>
      <w:r w:rsidRPr="00F07490">
        <w:rPr>
          <w:rFonts w:ascii="Arial" w:hAnsi="Arial" w:cs="Arial"/>
          <w:color w:val="000000"/>
        </w:rPr>
        <w:t> </w:t>
      </w:r>
      <w:r w:rsidRPr="00F07490">
        <w:rPr>
          <w:rFonts w:ascii="Arial" w:hAnsi="Arial" w:cs="Arial"/>
          <w:b/>
          <w:bCs/>
          <w:color w:val="000000"/>
        </w:rPr>
        <w:t>removeClass</w:t>
      </w:r>
      <w:r w:rsidRPr="00F07490">
        <w:rPr>
          <w:rFonts w:ascii="Arial" w:hAnsi="Arial" w:cs="Arial"/>
          <w:color w:val="000000"/>
        </w:rPr>
        <w:t> </w:t>
      </w:r>
      <w:r w:rsidRPr="00F07490">
        <w:rPr>
          <w:rFonts w:ascii="Arial" w:hAnsi="Arial" w:cs="Arial"/>
          <w:color w:val="000000"/>
          <w:lang w:val="ru-RU"/>
        </w:rPr>
        <w:t>Вы можете удалить указанный класс у выбранного элемента.</w:t>
      </w:r>
    </w:p>
    <w:p w:rsidR="008A5AF9" w:rsidRPr="00F07490" w:rsidRDefault="008A5AF9" w:rsidP="00F07490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F07490">
        <w:rPr>
          <w:rFonts w:ascii="Arial" w:hAnsi="Arial" w:cs="Arial"/>
          <w:color w:val="000000"/>
          <w:lang w:val="ru-RU"/>
        </w:rPr>
        <w:t>Метод</w:t>
      </w:r>
      <w:r w:rsidRPr="00F07490">
        <w:rPr>
          <w:rFonts w:ascii="Arial" w:hAnsi="Arial" w:cs="Arial"/>
          <w:color w:val="000000"/>
        </w:rPr>
        <w:t> </w:t>
      </w:r>
      <w:r w:rsidRPr="00F07490">
        <w:rPr>
          <w:rFonts w:ascii="Arial" w:hAnsi="Arial" w:cs="Arial"/>
          <w:b/>
          <w:bCs/>
          <w:color w:val="000000"/>
        </w:rPr>
        <w:t>toggleClass</w:t>
      </w:r>
      <w:r w:rsidRPr="00F07490">
        <w:rPr>
          <w:rFonts w:ascii="Arial" w:hAnsi="Arial" w:cs="Arial"/>
          <w:color w:val="000000"/>
        </w:rPr>
        <w:t> </w:t>
      </w:r>
      <w:r w:rsidRPr="00F07490">
        <w:rPr>
          <w:rFonts w:ascii="Arial" w:hAnsi="Arial" w:cs="Arial"/>
          <w:color w:val="000000"/>
          <w:lang w:val="ru-RU"/>
        </w:rPr>
        <w:t>позволяет переключатся между удалением и добавлением класса выбранного элемента.</w:t>
      </w:r>
    </w:p>
    <w:p w:rsidR="008A5AF9" w:rsidRPr="00F07490" w:rsidRDefault="008A5AF9" w:rsidP="00F07490">
      <w:pPr>
        <w:spacing w:before="100" w:beforeAutospacing="1" w:after="100" w:afterAutospacing="1" w:line="315" w:lineRule="atLeast"/>
        <w:rPr>
          <w:rFonts w:ascii="Arial" w:hAnsi="Arial" w:cs="Arial"/>
          <w:color w:val="000000"/>
          <w:lang w:val="ru-RU"/>
        </w:rPr>
      </w:pPr>
      <w:r w:rsidRPr="00F07490">
        <w:rPr>
          <w:rFonts w:ascii="Arial" w:hAnsi="Arial" w:cs="Arial"/>
          <w:b/>
          <w:bCs/>
          <w:color w:val="000000"/>
          <w:lang w:val="ru-RU"/>
        </w:rPr>
        <w:t>Синтаксис: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880000"/>
          <w:sz w:val="30"/>
          <w:lang w:val="ru-RU"/>
        </w:rPr>
        <w:t>//Добавим указанный класс выбранному элементу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000000"/>
          <w:sz w:val="30"/>
          <w:lang w:val="ru-RU"/>
        </w:rPr>
        <w:t>$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addClass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"имя_класса"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880000"/>
          <w:sz w:val="30"/>
          <w:lang w:val="ru-RU"/>
        </w:rPr>
        <w:t>//Удалим указанный класс у выбранного элемента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000000"/>
          <w:sz w:val="30"/>
          <w:lang w:val="ru-RU"/>
        </w:rPr>
        <w:t>$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removeClass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'имя_класса'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880000"/>
          <w:sz w:val="30"/>
          <w:lang w:val="ru-RU"/>
        </w:rPr>
        <w:t>//При первом вызове указанный класс будет добавлен, а при втором удален.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F07490">
        <w:rPr>
          <w:rFonts w:ascii="Courier New" w:hAnsi="Courier New" w:cs="Courier New"/>
          <w:color w:val="000000"/>
          <w:sz w:val="30"/>
          <w:lang w:val="ru-RU"/>
        </w:rPr>
        <w:t>$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"селектор"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toggleClass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(</w:t>
      </w:r>
      <w:r w:rsidRPr="00F07490">
        <w:rPr>
          <w:rFonts w:ascii="Courier New" w:hAnsi="Courier New" w:cs="Courier New"/>
          <w:color w:val="008800"/>
          <w:sz w:val="30"/>
          <w:lang w:val="ru-RU"/>
        </w:rPr>
        <w:t>'имя_класса'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);</w:t>
      </w:r>
    </w:p>
    <w:p w:rsidR="008A5AF9" w:rsidRPr="00F07490" w:rsidRDefault="008A5AF9" w:rsidP="00F07490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F07490">
        <w:rPr>
          <w:rFonts w:ascii="Times New Roman" w:hAnsi="Times New Roman"/>
          <w:color w:val="000000"/>
          <w:sz w:val="27"/>
          <w:szCs w:val="27"/>
          <w:lang w:val="ru-RU"/>
        </w:rPr>
        <w:br/>
      </w:r>
    </w:p>
    <w:p w:rsidR="008A5AF9" w:rsidRPr="00B8595D" w:rsidRDefault="008A5AF9" w:rsidP="00F07490">
      <w:pPr>
        <w:shd w:val="clear" w:color="auto" w:fill="C9C5CC"/>
        <w:spacing w:after="120" w:line="315" w:lineRule="atLeast"/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pPr>
      <w:r w:rsidRPr="00F07490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Пример</w:t>
      </w:r>
      <w:r w:rsidRPr="00B8595D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 xml:space="preserve"> 2</w:t>
      </w:r>
    </w:p>
    <w:p w:rsidR="008A5AF9" w:rsidRPr="00B8595D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B8595D">
        <w:rPr>
          <w:rFonts w:ascii="Courier New" w:hAnsi="Courier New" w:cs="Courier New"/>
          <w:color w:val="000000"/>
          <w:sz w:val="30"/>
        </w:rPr>
        <w:t>$</w:t>
      </w:r>
      <w:r w:rsidRPr="00B8595D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00"/>
          <w:sz w:val="30"/>
        </w:rPr>
        <w:t>document</w:t>
      </w:r>
      <w:r w:rsidRPr="00B8595D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ready</w:t>
      </w:r>
      <w:r w:rsidRPr="00B8595D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B8595D">
        <w:rPr>
          <w:rFonts w:ascii="Courier New" w:hAnsi="Courier New" w:cs="Courier New"/>
          <w:color w:val="666600"/>
          <w:sz w:val="30"/>
        </w:rPr>
        <w:t>(){</w:t>
      </w:r>
    </w:p>
    <w:p w:rsidR="008A5AF9" w:rsidRPr="00B8595D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B8595D">
        <w:rPr>
          <w:rFonts w:ascii="Courier New" w:hAnsi="Courier New" w:cs="Courier New"/>
          <w:color w:val="000000"/>
          <w:sz w:val="30"/>
        </w:rPr>
        <w:t xml:space="preserve">   </w:t>
      </w:r>
      <w:r w:rsidRPr="00F07490">
        <w:rPr>
          <w:rFonts w:ascii="Courier New" w:hAnsi="Courier New" w:cs="Courier New"/>
          <w:color w:val="000000"/>
          <w:sz w:val="30"/>
        </w:rPr>
        <w:t>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"#but1"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click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F07490">
        <w:rPr>
          <w:rFonts w:ascii="Courier New" w:hAnsi="Courier New" w:cs="Courier New"/>
          <w:color w:val="666600"/>
          <w:sz w:val="30"/>
        </w:rPr>
        <w:t>(){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"#par1"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addClass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"blp"</w:t>
      </w:r>
      <w:r w:rsidRPr="00F07490">
        <w:rPr>
          <w:rFonts w:ascii="Courier New" w:hAnsi="Courier New" w:cs="Courier New"/>
          <w:color w:val="666600"/>
          <w:sz w:val="30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</w:t>
      </w:r>
      <w:r w:rsidRPr="00F07490">
        <w:rPr>
          <w:rFonts w:ascii="Courier New" w:hAnsi="Courier New" w:cs="Courier New"/>
          <w:color w:val="666600"/>
          <w:sz w:val="30"/>
        </w:rPr>
        <w:t>});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"#but2"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click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F07490">
        <w:rPr>
          <w:rFonts w:ascii="Courier New" w:hAnsi="Courier New" w:cs="Courier New"/>
          <w:color w:val="666600"/>
          <w:sz w:val="30"/>
        </w:rPr>
        <w:t>(){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"#par1"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removeClass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"blp"</w:t>
      </w:r>
      <w:r w:rsidRPr="00F07490">
        <w:rPr>
          <w:rFonts w:ascii="Courier New" w:hAnsi="Courier New" w:cs="Courier New"/>
          <w:color w:val="666600"/>
          <w:sz w:val="30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</w:t>
      </w:r>
      <w:r w:rsidRPr="00F07490">
        <w:rPr>
          <w:rFonts w:ascii="Courier New" w:hAnsi="Courier New" w:cs="Courier New"/>
          <w:color w:val="666600"/>
          <w:sz w:val="30"/>
        </w:rPr>
        <w:t>});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"#but3"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click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0088"/>
          <w:sz w:val="30"/>
        </w:rPr>
        <w:t>function</w:t>
      </w:r>
      <w:r w:rsidRPr="00F07490">
        <w:rPr>
          <w:rFonts w:ascii="Courier New" w:hAnsi="Courier New" w:cs="Courier New"/>
          <w:color w:val="666600"/>
          <w:sz w:val="30"/>
        </w:rPr>
        <w:t>(){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   $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"#par1"</w:t>
      </w:r>
      <w:r w:rsidRPr="00F07490">
        <w:rPr>
          <w:rFonts w:ascii="Courier New" w:hAnsi="Courier New" w:cs="Courier New"/>
          <w:color w:val="666600"/>
          <w:sz w:val="30"/>
        </w:rPr>
        <w:t>).</w:t>
      </w:r>
      <w:r w:rsidRPr="00F07490">
        <w:rPr>
          <w:rFonts w:ascii="Courier New" w:hAnsi="Courier New" w:cs="Courier New"/>
          <w:color w:val="000000"/>
          <w:sz w:val="30"/>
        </w:rPr>
        <w:t>toggleClass</w:t>
      </w:r>
      <w:r w:rsidRPr="00F07490">
        <w:rPr>
          <w:rFonts w:ascii="Courier New" w:hAnsi="Courier New" w:cs="Courier New"/>
          <w:color w:val="666600"/>
          <w:sz w:val="30"/>
        </w:rPr>
        <w:t>(</w:t>
      </w:r>
      <w:r w:rsidRPr="00F07490">
        <w:rPr>
          <w:rFonts w:ascii="Courier New" w:hAnsi="Courier New" w:cs="Courier New"/>
          <w:color w:val="008800"/>
          <w:sz w:val="30"/>
        </w:rPr>
        <w:t>"blp"</w:t>
      </w:r>
      <w:r w:rsidRPr="00F07490">
        <w:rPr>
          <w:rFonts w:ascii="Courier New" w:hAnsi="Courier New" w:cs="Courier New"/>
          <w:color w:val="666600"/>
          <w:sz w:val="30"/>
        </w:rPr>
        <w:t>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  <w:r w:rsidRPr="00F07490">
        <w:rPr>
          <w:rFonts w:ascii="Courier New" w:hAnsi="Courier New" w:cs="Courier New"/>
          <w:color w:val="000000"/>
          <w:sz w:val="30"/>
        </w:rPr>
        <w:t xml:space="preserve">   </w:t>
      </w:r>
      <w:r w:rsidRPr="00F07490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lang w:val="ru-RU"/>
        </w:rPr>
      </w:pPr>
    </w:p>
    <w:p w:rsidR="008A5AF9" w:rsidRPr="00F07490" w:rsidRDefault="008A5AF9" w:rsidP="00F07490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F07490">
        <w:rPr>
          <w:rFonts w:ascii="Courier New" w:hAnsi="Courier New" w:cs="Courier New"/>
          <w:color w:val="666600"/>
          <w:sz w:val="30"/>
          <w:lang w:val="ru-RU"/>
        </w:rPr>
        <w:t>});</w:t>
      </w:r>
    </w:p>
    <w:p w:rsidR="008A5AF9" w:rsidRPr="00F07490" w:rsidRDefault="008A5AF9" w:rsidP="00F07490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</w:pPr>
      <w:r w:rsidRPr="00F07490">
        <w:rPr>
          <w:rFonts w:ascii="Arial" w:hAnsi="Arial" w:cs="Arial"/>
          <w:b/>
          <w:bCs/>
          <w:color w:val="2F2F2F"/>
          <w:kern w:val="36"/>
          <w:sz w:val="41"/>
          <w:szCs w:val="41"/>
          <w:lang w:val="ru-RU"/>
        </w:rPr>
        <w:t>Сделайте сами</w:t>
      </w:r>
    </w:p>
    <w:p w:rsidR="008A5AF9" w:rsidRDefault="008A5AF9" w:rsidP="00B8595D">
      <w:pPr>
        <w:pStyle w:val="ListParagraph"/>
        <w:ind w:left="360"/>
        <w:rPr>
          <w:rFonts w:ascii="Times New Roman" w:hAnsi="Times New Roman"/>
          <w:color w:val="000000"/>
          <w:sz w:val="28"/>
          <w:szCs w:val="28"/>
        </w:rPr>
      </w:pPr>
      <w:r w:rsidRPr="00B8595D">
        <w:rPr>
          <w:rFonts w:ascii="Times New Roman" w:hAnsi="Times New Roman"/>
          <w:b/>
          <w:color w:val="000000"/>
          <w:sz w:val="28"/>
          <w:szCs w:val="28"/>
        </w:rPr>
        <w:t>Задание 2</w:t>
      </w:r>
      <w:r>
        <w:rPr>
          <w:rFonts w:ascii="Times New Roman" w:hAnsi="Times New Roman"/>
          <w:color w:val="000000"/>
          <w:sz w:val="28"/>
          <w:szCs w:val="28"/>
        </w:rPr>
        <w:t>. Создать кнопку, по клику на которой заданный элемент (по вариантам) на странице будет вести себя следующим образом:</w:t>
      </w:r>
    </w:p>
    <w:p w:rsidR="008A5AF9" w:rsidRDefault="008A5AF9" w:rsidP="00B8595D">
      <w:pPr>
        <w:pStyle w:val="ListParagraph"/>
        <w:ind w:left="360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22"/>
        <w:gridCol w:w="3544"/>
        <w:gridCol w:w="4785"/>
      </w:tblGrid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Коричневый квадрат 50*50 пикс.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1.Исчезает</w:t>
            </w:r>
          </w:p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2. Появляется на 50 пикселей правее</w:t>
            </w:r>
          </w:p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3. Увеличивается в 2 раза.</w:t>
            </w:r>
          </w:p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4. Движется вниз на 100 пикселей.</w:t>
            </w:r>
          </w:p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5. Меняет цвет на красный</w:t>
            </w:r>
          </w:p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6. Плавно исчезает.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Зеленый прямоугольник 40*200 пикс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Отображается в левом верхнем углу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к правому верхнему углу  браузера.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Меняет прозрачность до 0,5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Меняет цвет на красный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на исходную позицию в левый верхний угол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Увеличивает размеры в 2 раза.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Красная окружность </w:t>
            </w:r>
            <w:r w:rsidRPr="00BF68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</w:t>
            </w: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=50 пикс 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Отображается в правом нижнем углу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 прозрачность до 0,35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 радиус на 30 пикселей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 левый верхний угол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 цвет на зеленый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Складывается и отображается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Слово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Меняет регистр (с верхнего на нижний)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на 50 пикселей вправо и на 70 вниз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Становится жирным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на 20 пикселей влево и на 80 вниз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Становится подчеркнутым.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Плавно исчезает</w:t>
            </w:r>
          </w:p>
        </w:tc>
      </w:tr>
      <w:tr w:rsidR="008A5AF9" w:rsidRPr="00B8595D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Серый квадрат 80*80 пикс посередине слово КВАДРАТ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Отображается в центре окна браузера.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Исчезает слово Квадрат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Появляется черная рамка толщиной 2 пикселя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 правый верхний угол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Увеличивается в 3 раза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 левый нижний угол по пути изменяя прозрачность до 0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Черный квадрат 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Отображается в центре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вниз до нижней границы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вверх до верхней границы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Плавно исчезает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Плавно появляется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 цвет на зеленый</w:t>
            </w:r>
          </w:p>
        </w:tc>
      </w:tr>
      <w:tr w:rsidR="008A5AF9" w:rsidRPr="00B8595D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Круг </w:t>
            </w:r>
            <w:r w:rsidRPr="00BF68E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</w:t>
            </w: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=100 </w:t>
            </w:r>
            <w:r w:rsidRPr="00BF68E9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пикс 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Отображается с отступами 50 пикселей от верхней границы и 200 пикселей от левой границы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 радиус до 50 пикселей.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 цвет на красный.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Начинает движение в центр экрана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 прозрачность до 0.8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 левый верхний угол растворяясь.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Ваша фотография 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Отображается по центру вверху окна браузера.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Появляется подпись под фото (ФИО)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Фотография уменьшает размер в 2 раза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по вертикали до нижней границы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Фото меняется на другое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Растворяется.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Фраза </w:t>
            </w: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зеленой рамке 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Появляется в левом нижнем углу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Изменяется цвет рамки на красный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 противоположный угол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Исчезает фраза (рамка остается)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к нижней границе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Появляется фраза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Текстовое поле ввода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Появляется с отступами 30 пикселей от нижней границы и 180 пикселей от правой границы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Смещается в левый верхний угол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 цвет рамки на красный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 текстовом поле появляется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слово (любое)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Поле перемещается в правый верхний угол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Исчезает</w:t>
            </w:r>
          </w:p>
        </w:tc>
      </w:tr>
      <w:tr w:rsidR="008A5AF9" w:rsidRPr="00B8595D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Сама кнопка, по которой будет произведен клик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Кнопка уменьшается в размерах на 50%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 правый верхний угол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Исчезает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Появляется в противоположном углу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Изменяет прозрачность до 0,5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к верхней границе окна браузера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Картинка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Отображается в центре по горизонтали и с отступом 40 пикселей сверху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Увеличивает размер в 2 раза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 правый нижний угол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Исчезает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Появляется в левом верхнем углу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Снова исчезает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Серый прямоугольник со сторонами 150*50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Отображается в правом нижнем углу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Плавно изменяет цвет на черный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 противоположный угол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Исчезает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Проявляется в левом нижнем углу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Уменьшается в 2 раза</w:t>
            </w:r>
          </w:p>
        </w:tc>
      </w:tr>
      <w:tr w:rsidR="008A5AF9" w:rsidRPr="00BF68E9" w:rsidTr="007443F8">
        <w:tc>
          <w:tcPr>
            <w:tcW w:w="522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544" w:type="dxa"/>
          </w:tcPr>
          <w:p w:rsidR="008A5AF9" w:rsidRPr="00BF68E9" w:rsidRDefault="008A5AF9" w:rsidP="007443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3 вложенных друг в друга блока, с рамками разных цветов</w:t>
            </w:r>
          </w:p>
        </w:tc>
        <w:tc>
          <w:tcPr>
            <w:tcW w:w="4785" w:type="dxa"/>
          </w:tcPr>
          <w:p w:rsidR="008A5AF9" w:rsidRPr="00BF68E9" w:rsidRDefault="008A5AF9" w:rsidP="007443F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Отображается в левом верхнем углу окна браузера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Все рамки меняют цвета.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Движется в правый нижний угол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Исчезает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Проявляется в левом нижнем углу</w:t>
            </w:r>
          </w:p>
          <w:p w:rsidR="008A5AF9" w:rsidRPr="00BF68E9" w:rsidRDefault="008A5AF9" w:rsidP="007443F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68E9">
              <w:rPr>
                <w:rFonts w:ascii="Times New Roman" w:hAnsi="Times New Roman"/>
                <w:color w:val="000000"/>
                <w:sz w:val="28"/>
                <w:szCs w:val="28"/>
              </w:rPr>
              <w:t>Появляется синий фон.</w:t>
            </w:r>
          </w:p>
        </w:tc>
      </w:tr>
    </w:tbl>
    <w:p w:rsidR="008A5AF9" w:rsidRPr="00F07490" w:rsidRDefault="008A5AF9">
      <w:pPr>
        <w:rPr>
          <w:lang w:val="ru-RU"/>
        </w:rPr>
      </w:pPr>
    </w:p>
    <w:sectPr w:rsidR="008A5AF9" w:rsidRPr="00F07490" w:rsidSect="0036732B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A91"/>
    <w:multiLevelType w:val="hybridMultilevel"/>
    <w:tmpl w:val="2346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495912"/>
    <w:multiLevelType w:val="hybridMultilevel"/>
    <w:tmpl w:val="214487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033F6A"/>
    <w:multiLevelType w:val="hybridMultilevel"/>
    <w:tmpl w:val="709EED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4C86BED"/>
    <w:multiLevelType w:val="hybridMultilevel"/>
    <w:tmpl w:val="F4E8F4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5F74B94"/>
    <w:multiLevelType w:val="hybridMultilevel"/>
    <w:tmpl w:val="F872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1C40B6B"/>
    <w:multiLevelType w:val="hybridMultilevel"/>
    <w:tmpl w:val="EC1A29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24863DB"/>
    <w:multiLevelType w:val="hybridMultilevel"/>
    <w:tmpl w:val="B2527D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9141CE9"/>
    <w:multiLevelType w:val="hybridMultilevel"/>
    <w:tmpl w:val="D67E2B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7502F2"/>
    <w:multiLevelType w:val="hybridMultilevel"/>
    <w:tmpl w:val="DF1490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299334D"/>
    <w:multiLevelType w:val="hybridMultilevel"/>
    <w:tmpl w:val="B240F5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4704BFB"/>
    <w:multiLevelType w:val="hybridMultilevel"/>
    <w:tmpl w:val="56F6B2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99B7589"/>
    <w:multiLevelType w:val="hybridMultilevel"/>
    <w:tmpl w:val="C2CE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C0643F2"/>
    <w:multiLevelType w:val="hybridMultilevel"/>
    <w:tmpl w:val="8ADED0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5850A32"/>
    <w:multiLevelType w:val="multilevel"/>
    <w:tmpl w:val="69AE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79BB575D"/>
    <w:multiLevelType w:val="hybridMultilevel"/>
    <w:tmpl w:val="6374E8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6"/>
  </w:num>
  <w:num w:numId="12">
    <w:abstractNumId w:val="5"/>
  </w:num>
  <w:num w:numId="13">
    <w:abstractNumId w:val="7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490"/>
    <w:rsid w:val="0036732B"/>
    <w:rsid w:val="00465677"/>
    <w:rsid w:val="00513225"/>
    <w:rsid w:val="006C3FC9"/>
    <w:rsid w:val="007443F8"/>
    <w:rsid w:val="008A5AF9"/>
    <w:rsid w:val="00B8595D"/>
    <w:rsid w:val="00BF68E9"/>
    <w:rsid w:val="00F0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32B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F07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749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rsid w:val="00F074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F07490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F07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07490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uiPriority w:val="99"/>
    <w:rsid w:val="00F07490"/>
    <w:rPr>
      <w:rFonts w:cs="Times New Roman"/>
    </w:rPr>
  </w:style>
  <w:style w:type="character" w:customStyle="1" w:styleId="pln">
    <w:name w:val="pln"/>
    <w:basedOn w:val="DefaultParagraphFont"/>
    <w:uiPriority w:val="99"/>
    <w:rsid w:val="00F07490"/>
    <w:rPr>
      <w:rFonts w:cs="Times New Roman"/>
    </w:rPr>
  </w:style>
  <w:style w:type="character" w:customStyle="1" w:styleId="pun">
    <w:name w:val="pun"/>
    <w:basedOn w:val="DefaultParagraphFont"/>
    <w:uiPriority w:val="99"/>
    <w:rsid w:val="00F07490"/>
    <w:rPr>
      <w:rFonts w:cs="Times New Roman"/>
    </w:rPr>
  </w:style>
  <w:style w:type="character" w:customStyle="1" w:styleId="str">
    <w:name w:val="str"/>
    <w:basedOn w:val="DefaultParagraphFont"/>
    <w:uiPriority w:val="99"/>
    <w:rsid w:val="00F07490"/>
    <w:rPr>
      <w:rFonts w:cs="Times New Roman"/>
    </w:rPr>
  </w:style>
  <w:style w:type="character" w:customStyle="1" w:styleId="lit">
    <w:name w:val="lit"/>
    <w:basedOn w:val="DefaultParagraphFont"/>
    <w:uiPriority w:val="99"/>
    <w:rsid w:val="00F07490"/>
    <w:rPr>
      <w:rFonts w:cs="Times New Roman"/>
    </w:rPr>
  </w:style>
  <w:style w:type="character" w:customStyle="1" w:styleId="kwd">
    <w:name w:val="kwd"/>
    <w:basedOn w:val="DefaultParagraphFont"/>
    <w:uiPriority w:val="99"/>
    <w:rsid w:val="00F07490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F0749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8595D"/>
    <w:pPr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55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5054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71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60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</w:divsChild>
        </w:div>
        <w:div w:id="871655057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871655058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  <w:divsChild>
            <w:div w:id="871655053">
              <w:marLeft w:val="300"/>
              <w:marRight w:val="0"/>
              <w:marTop w:val="0"/>
              <w:marBottom w:val="195"/>
              <w:divBdr>
                <w:top w:val="single" w:sz="12" w:space="3" w:color="013637"/>
                <w:left w:val="single" w:sz="12" w:space="0" w:color="013637"/>
                <w:bottom w:val="single" w:sz="12" w:space="3" w:color="013637"/>
                <w:right w:val="single" w:sz="12" w:space="0" w:color="013637"/>
              </w:divBdr>
            </w:div>
            <w:div w:id="871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506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7</Pages>
  <Words>812</Words>
  <Characters>4632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3</cp:revision>
  <dcterms:created xsi:type="dcterms:W3CDTF">2015-12-09T07:20:00Z</dcterms:created>
  <dcterms:modified xsi:type="dcterms:W3CDTF">2016-03-21T13:51:00Z</dcterms:modified>
</cp:coreProperties>
</file>